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8D27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5BBEF5CB" wp14:editId="47E84F47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078E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36362B2A" wp14:editId="5722B1F7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C21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152D23CA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7FC2BFE4" w14:textId="77777777" w:rsidR="00AC1E74" w:rsidRDefault="00AC1E74" w:rsidP="00020260">
      <w:pPr>
        <w:spacing w:line="720" w:lineRule="auto"/>
      </w:pPr>
    </w:p>
    <w:p w14:paraId="6D4880EA" w14:textId="28BBC102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1529211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="006A369E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PCAP</w:t>
      </w:r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库监听并分析网络流量</w:t>
      </w:r>
      <w:permEnd w:id="215292118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1869137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663534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4663534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27D965C" w14:textId="64A72C72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01999309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王奕飞</w:t>
      </w:r>
      <w:permEnd w:id="170199930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6FE4E24" w14:textId="4DEAEEB5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51989111" w:edGrp="everyone"/>
      <w:r w:rsidR="00133A8D">
        <w:rPr>
          <w:rFonts w:ascii="Times New Roman" w:hAnsi="Times New Roman" w:hint="eastAsia"/>
          <w:b/>
          <w:sz w:val="28"/>
          <w:szCs w:val="28"/>
          <w:u w:val="single"/>
        </w:rPr>
        <w:t>24320182203286</w:t>
      </w:r>
      <w:permEnd w:id="105198911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508ABB1" w14:textId="2476DF60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0097220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0097220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825244082" w:edGrp="everyone"/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82524408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408857374" w:edGrp="everyone"/>
      <w:r w:rsidR="006A369E">
        <w:rPr>
          <w:rFonts w:ascii="Times New Roman" w:hAnsi="Times New Roman" w:hint="eastAsia"/>
          <w:b/>
          <w:sz w:val="28"/>
          <w:szCs w:val="28"/>
          <w:u w:val="single"/>
        </w:rPr>
        <w:t>11</w:t>
      </w:r>
      <w:permEnd w:id="140885737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8AFA5BA" w14:textId="4C7F6452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26855689" w:edGrp="everyone"/>
      <w:r w:rsidR="007463A1">
        <w:rPr>
          <w:b/>
          <w:sz w:val="28"/>
          <w:szCs w:val="28"/>
        </w:rPr>
        <w:t>20</w:t>
      </w:r>
      <w:permEnd w:id="42685568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90083943" w:edGrp="everyone"/>
      <w:r>
        <w:rPr>
          <w:rFonts w:hint="eastAsia"/>
          <w:b/>
          <w:sz w:val="28"/>
          <w:szCs w:val="28"/>
        </w:rPr>
        <w:t xml:space="preserve"> </w:t>
      </w:r>
      <w:r w:rsidR="00133A8D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119008394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78017637" w:edGrp="everyone"/>
      <w:r w:rsidR="006A369E"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 xml:space="preserve"> </w:t>
      </w:r>
      <w:permEnd w:id="7801763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3575B74C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005B994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666C7A87" w14:textId="659A60F2" w:rsidR="00491B9C" w:rsidRDefault="00491B9C" w:rsidP="00491B9C">
      <w:pPr>
        <w:pStyle w:val="1"/>
        <w:spacing w:before="240" w:after="240"/>
      </w:pPr>
      <w:permStart w:id="1568473837" w:edGrp="everyone"/>
      <w:permEnd w:id="1568473837"/>
      <w:r>
        <w:t>实验环境</w:t>
      </w:r>
    </w:p>
    <w:p w14:paraId="65721647" w14:textId="2F37904E" w:rsidR="00133A8D" w:rsidRDefault="00133A8D" w:rsidP="00491B9C">
      <w:pPr>
        <w:pStyle w:val="a0"/>
        <w:spacing w:before="120" w:after="120"/>
        <w:ind w:firstLine="480"/>
      </w:pPr>
      <w:permStart w:id="642740415" w:edGrp="everyone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</w:t>
      </w:r>
      <w:r>
        <w:rPr>
          <w:rFonts w:hint="eastAsia"/>
        </w:rPr>
        <w:t>C#</w:t>
      </w:r>
      <w:r w:rsidR="002E4C46">
        <w:rPr>
          <w:rFonts w:hint="eastAsia"/>
        </w:rPr>
        <w:t>，以及</w:t>
      </w:r>
      <w:r w:rsidR="002E4C46">
        <w:rPr>
          <w:rFonts w:hint="eastAsia"/>
        </w:rPr>
        <w:t>VSPD</w:t>
      </w:r>
      <w:r w:rsidR="002E4C46">
        <w:rPr>
          <w:rFonts w:hint="eastAsia"/>
        </w:rPr>
        <w:t>虚拟端口设置软件</w:t>
      </w:r>
    </w:p>
    <w:permEnd w:id="642740415"/>
    <w:p w14:paraId="67997010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43460D6E" w14:textId="0741BD1A" w:rsidR="00BF6E52" w:rsidRDefault="00BB3FAD" w:rsidP="00BB3FAD">
      <w:pPr>
        <w:spacing w:before="120" w:after="120"/>
      </w:pPr>
      <w:permStart w:id="1420455308" w:edGrp="everyone"/>
      <w:r>
        <w:rPr>
          <w:rFonts w:hint="eastAsia"/>
          <w:noProof/>
        </w:rPr>
        <w:drawing>
          <wp:inline distT="0" distB="0" distL="0" distR="0" wp14:anchorId="1E7DE669" wp14:editId="244BB3E9">
            <wp:extent cx="5486400" cy="8877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截图(9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3E8E" w14:textId="344D0563" w:rsidR="00BB3FAD" w:rsidRDefault="00BB3FAD" w:rsidP="00BB3FAD">
      <w:pPr>
        <w:spacing w:before="120" w:after="120"/>
      </w:pPr>
      <w:r>
        <w:rPr>
          <w:rFonts w:hint="eastAsia"/>
        </w:rPr>
        <w:t>开始界面，选择适配器</w:t>
      </w:r>
    </w:p>
    <w:p w14:paraId="09D48933" w14:textId="5DC29234" w:rsidR="00BB3FAD" w:rsidRDefault="00BB3FAD" w:rsidP="00BB3FAD">
      <w:pPr>
        <w:spacing w:before="120" w:after="120"/>
      </w:pPr>
    </w:p>
    <w:p w14:paraId="0C6FC13E" w14:textId="116DA436" w:rsidR="00BB3FAD" w:rsidRDefault="00BB3FAD" w:rsidP="00BB3FAD">
      <w:pPr>
        <w:spacing w:before="120" w:after="120"/>
      </w:pPr>
      <w:r>
        <w:rPr>
          <w:rFonts w:hint="eastAsia"/>
          <w:noProof/>
        </w:rPr>
        <w:drawing>
          <wp:inline distT="0" distB="0" distL="0" distR="0" wp14:anchorId="7DD979E2" wp14:editId="67FDDF55">
            <wp:extent cx="5486400" cy="24663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截图(9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6769" w14:textId="4B482C49" w:rsidR="00BB3FAD" w:rsidRDefault="00BB3FAD" w:rsidP="00BB3FAD">
      <w:pPr>
        <w:spacing w:before="120" w:after="120"/>
      </w:pPr>
      <w:r>
        <w:rPr>
          <w:rFonts w:hint="eastAsia"/>
        </w:rPr>
        <w:t>对接受到的</w:t>
      </w:r>
      <w:proofErr w:type="gramStart"/>
      <w:r>
        <w:rPr>
          <w:rFonts w:hint="eastAsia"/>
        </w:rPr>
        <w:t>帧进行</w:t>
      </w:r>
      <w:proofErr w:type="gramEnd"/>
      <w:r>
        <w:rPr>
          <w:rFonts w:hint="eastAsia"/>
        </w:rPr>
        <w:t>分析并输出</w:t>
      </w:r>
    </w:p>
    <w:p w14:paraId="2AD7B8F3" w14:textId="6C4826E9" w:rsidR="00BB3FAD" w:rsidRDefault="00BB3FAD" w:rsidP="00BB3FAD">
      <w:pPr>
        <w:spacing w:before="120" w:after="120"/>
      </w:pPr>
      <w:r>
        <w:rPr>
          <w:rFonts w:hint="eastAsia"/>
        </w:rPr>
        <w:t>同时输出到</w:t>
      </w:r>
      <w:r w:rsidR="00E650D1">
        <w:rPr>
          <w:rFonts w:hint="eastAsia"/>
        </w:rPr>
        <w:t>文本</w:t>
      </w:r>
    </w:p>
    <w:p w14:paraId="2709B33B" w14:textId="0F2EC3D9" w:rsidR="00E650D1" w:rsidRDefault="00E650D1" w:rsidP="00BB3FAD">
      <w:pPr>
        <w:spacing w:before="120" w:after="120"/>
      </w:pPr>
      <w:r>
        <w:rPr>
          <w:rFonts w:hint="eastAsia"/>
          <w:noProof/>
        </w:rPr>
        <w:lastRenderedPageBreak/>
        <w:drawing>
          <wp:inline distT="0" distB="0" distL="0" distR="0" wp14:anchorId="55235972" wp14:editId="3DC6D038">
            <wp:extent cx="4785775" cy="26519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截图(10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499" w14:textId="645803DE" w:rsidR="00E650D1" w:rsidRDefault="00E650D1" w:rsidP="00BB3FAD">
      <w:pPr>
        <w:spacing w:before="120" w:after="120"/>
      </w:pPr>
      <w:r>
        <w:rPr>
          <w:rFonts w:hint="eastAsia"/>
        </w:rPr>
        <w:t>这是文件中的文本</w:t>
      </w:r>
    </w:p>
    <w:p w14:paraId="1F9955C9" w14:textId="5FD8DCC9" w:rsidR="00E650D1" w:rsidRDefault="00E650D1" w:rsidP="00BB3FAD">
      <w:pPr>
        <w:spacing w:before="120" w:after="120"/>
      </w:pPr>
    </w:p>
    <w:p w14:paraId="1D9AEA68" w14:textId="6E9FCF5A" w:rsidR="00E650D1" w:rsidRDefault="00E650D1" w:rsidP="00BB3FAD">
      <w:pPr>
        <w:spacing w:before="120" w:after="120"/>
      </w:pPr>
      <w:r>
        <w:rPr>
          <w:rFonts w:hint="eastAsia"/>
          <w:noProof/>
        </w:rPr>
        <w:drawing>
          <wp:inline distT="0" distB="0" distL="0" distR="0" wp14:anchorId="5CEABBC0" wp14:editId="7CE4BFD2">
            <wp:extent cx="4282811" cy="162320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截图(10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77A" w14:textId="30559F07" w:rsidR="00E650D1" w:rsidRDefault="00E650D1" w:rsidP="00BB3FAD">
      <w:pPr>
        <w:spacing w:before="120" w:after="120"/>
      </w:pPr>
      <w:proofErr w:type="gramStart"/>
      <w:r>
        <w:rPr>
          <w:rFonts w:hint="eastAsia"/>
        </w:rPr>
        <w:t>对帧进行</w:t>
      </w:r>
      <w:proofErr w:type="gramEnd"/>
      <w:r>
        <w:rPr>
          <w:rFonts w:hint="eastAsia"/>
        </w:rPr>
        <w:t>统计并且输出</w:t>
      </w:r>
    </w:p>
    <w:p w14:paraId="5FC2AF73" w14:textId="468B2AAB" w:rsidR="00E650D1" w:rsidRDefault="00E650D1" w:rsidP="00BB3FAD">
      <w:pPr>
        <w:spacing w:before="120" w:after="120"/>
      </w:pPr>
    </w:p>
    <w:p w14:paraId="63F0C806" w14:textId="6379880C" w:rsidR="00E650D1" w:rsidRDefault="00E650D1" w:rsidP="00BB3FAD">
      <w:pPr>
        <w:spacing w:before="120" w:after="120"/>
      </w:pPr>
    </w:p>
    <w:p w14:paraId="48652F04" w14:textId="543ED7B8" w:rsidR="00E650D1" w:rsidRDefault="00E650D1" w:rsidP="00BB3FAD">
      <w:pPr>
        <w:spacing w:before="120" w:after="120"/>
      </w:pPr>
      <w:r>
        <w:rPr>
          <w:rFonts w:hint="eastAsia"/>
          <w:noProof/>
        </w:rPr>
        <w:drawing>
          <wp:inline distT="0" distB="0" distL="0" distR="0" wp14:anchorId="003E7149" wp14:editId="0E1B9C10">
            <wp:extent cx="3756986" cy="17527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截图(10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9BE" w14:textId="2FC30BB6" w:rsidR="00E650D1" w:rsidRDefault="00E650D1" w:rsidP="00BB3FAD">
      <w:pPr>
        <w:spacing w:before="120" w:after="120"/>
      </w:pPr>
      <w:r>
        <w:rPr>
          <w:rFonts w:hint="eastAsia"/>
        </w:rPr>
        <w:t>文本中的输出结果</w:t>
      </w:r>
    </w:p>
    <w:permEnd w:id="1420455308"/>
    <w:p w14:paraId="65A80381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14:paraId="2C888791" w14:textId="7387C854" w:rsidR="00BB3FAD" w:rsidRDefault="00BB3FAD" w:rsidP="00BF6E52">
      <w:pPr>
        <w:pStyle w:val="a0"/>
        <w:spacing w:before="120" w:after="120"/>
        <w:ind w:firstLine="480"/>
      </w:pPr>
      <w:permStart w:id="55995502" w:edGrp="everyone"/>
      <w:r>
        <w:rPr>
          <w:rFonts w:hint="eastAsia"/>
        </w:rPr>
        <w:t>基本了解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的一些函数及其作用，对于以太网帧格式有了一个更深刻的认识，对于</w:t>
      </w:r>
      <w:r>
        <w:rPr>
          <w:rFonts w:hint="eastAsia"/>
        </w:rPr>
        <w:t>mac</w:t>
      </w:r>
      <w:r>
        <w:rPr>
          <w:rFonts w:hint="eastAsia"/>
        </w:rPr>
        <w:t>地址和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地址以及子网掩码等知识有了一个更加明显的理解</w:t>
      </w:r>
      <w:r w:rsidR="00AE44C6">
        <w:rPr>
          <w:rFonts w:hint="eastAsia"/>
        </w:rPr>
        <w:t>。难点是获取本机的</w:t>
      </w:r>
      <w:r w:rsidR="00AE44C6">
        <w:rPr>
          <w:rFonts w:hint="eastAsia"/>
        </w:rPr>
        <w:t>MAC</w:t>
      </w:r>
      <w:r w:rsidR="00AE44C6">
        <w:rPr>
          <w:rFonts w:hint="eastAsia"/>
        </w:rPr>
        <w:t>地址，因此查询了</w:t>
      </w:r>
      <w:proofErr w:type="spellStart"/>
      <w:r w:rsidR="00AE44C6">
        <w:rPr>
          <w:rFonts w:hint="eastAsia"/>
        </w:rPr>
        <w:t>winpcap</w:t>
      </w:r>
      <w:proofErr w:type="spellEnd"/>
      <w:r w:rsidR="00AE44C6">
        <w:rPr>
          <w:rFonts w:hint="eastAsia"/>
        </w:rPr>
        <w:t>的帮助文档，发现有对于获取</w:t>
      </w:r>
      <w:r w:rsidR="00AE44C6">
        <w:rPr>
          <w:rFonts w:hint="eastAsia"/>
        </w:rPr>
        <w:t>m</w:t>
      </w:r>
      <w:r w:rsidR="00AE44C6">
        <w:t>ac</w:t>
      </w:r>
      <w:r w:rsidR="00AE44C6">
        <w:rPr>
          <w:rFonts w:hint="eastAsia"/>
        </w:rPr>
        <w:t>地址的描述，进行学习</w:t>
      </w:r>
      <w:bookmarkStart w:id="0" w:name="_GoBack"/>
      <w:bookmarkEnd w:id="0"/>
    </w:p>
    <w:permEnd w:id="55995502"/>
    <w:p w14:paraId="7B9344AF" w14:textId="655133D6" w:rsidR="00D4081B" w:rsidRPr="00BB3FAD" w:rsidRDefault="00D4081B" w:rsidP="00133A8D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BB3FAD" w:rsidSect="00020260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051DC" w14:textId="77777777" w:rsidR="007E0543" w:rsidRDefault="007E0543" w:rsidP="007463A1">
      <w:r>
        <w:separator/>
      </w:r>
    </w:p>
  </w:endnote>
  <w:endnote w:type="continuationSeparator" w:id="0">
    <w:p w14:paraId="0FA88F7B" w14:textId="77777777" w:rsidR="007E0543" w:rsidRDefault="007E0543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7109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953F5" w14:textId="77777777" w:rsidR="007E0543" w:rsidRDefault="007E0543" w:rsidP="007463A1">
      <w:r>
        <w:separator/>
      </w:r>
    </w:p>
  </w:footnote>
  <w:footnote w:type="continuationSeparator" w:id="0">
    <w:p w14:paraId="62F37D64" w14:textId="77777777" w:rsidR="007E0543" w:rsidRDefault="007E0543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F27A6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0B"/>
    <w:rsid w:val="00020260"/>
    <w:rsid w:val="000243CA"/>
    <w:rsid w:val="00097805"/>
    <w:rsid w:val="000E71E9"/>
    <w:rsid w:val="0011621D"/>
    <w:rsid w:val="00133A8D"/>
    <w:rsid w:val="001A5A3B"/>
    <w:rsid w:val="002122E7"/>
    <w:rsid w:val="002E4C46"/>
    <w:rsid w:val="00361E53"/>
    <w:rsid w:val="003A4F36"/>
    <w:rsid w:val="003D6017"/>
    <w:rsid w:val="00454347"/>
    <w:rsid w:val="00491B9C"/>
    <w:rsid w:val="004F7E27"/>
    <w:rsid w:val="00542597"/>
    <w:rsid w:val="006A369E"/>
    <w:rsid w:val="00704802"/>
    <w:rsid w:val="007463A1"/>
    <w:rsid w:val="007E0543"/>
    <w:rsid w:val="007F570B"/>
    <w:rsid w:val="00892695"/>
    <w:rsid w:val="0097038D"/>
    <w:rsid w:val="00AC1E74"/>
    <w:rsid w:val="00AE44C6"/>
    <w:rsid w:val="00B377AF"/>
    <w:rsid w:val="00BB3FAD"/>
    <w:rsid w:val="00BF6E52"/>
    <w:rsid w:val="00C049ED"/>
    <w:rsid w:val="00C07A96"/>
    <w:rsid w:val="00D328C3"/>
    <w:rsid w:val="00D4081B"/>
    <w:rsid w:val="00D44FE3"/>
    <w:rsid w:val="00D452BA"/>
    <w:rsid w:val="00D5691D"/>
    <w:rsid w:val="00DC75FE"/>
    <w:rsid w:val="00E2469E"/>
    <w:rsid w:val="00E407B1"/>
    <w:rsid w:val="00E650D1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2B384"/>
  <w15:chartTrackingRefBased/>
  <w15:docId w15:val="{527FC146-73AA-4147-84D3-A9866E99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995340474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EDC4-48DF-46A8-992D-BD4CF470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24</TotalTime>
  <Pages>4</Pages>
  <Words>60</Words>
  <Characters>345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99534</dc:creator>
  <cp:keywords/>
  <dc:description/>
  <cp:lastModifiedBy>995340474@qq.com</cp:lastModifiedBy>
  <cp:revision>4</cp:revision>
  <dcterms:created xsi:type="dcterms:W3CDTF">2020-03-13T09:03:00Z</dcterms:created>
  <dcterms:modified xsi:type="dcterms:W3CDTF">2020-03-13T09:29:00Z</dcterms:modified>
</cp:coreProperties>
</file>